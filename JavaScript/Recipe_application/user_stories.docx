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BF23" w14:textId="7DBDBFF7" w:rsidR="002B15ED" w:rsidRDefault="008D7CF8">
      <w:pPr>
        <w:pStyle w:val="Heading1"/>
      </w:pPr>
      <w:r>
        <w:t>Recipe Application - User Stories</w:t>
      </w:r>
      <w:r w:rsidR="00491EF9">
        <w:t>/Features</w:t>
      </w:r>
    </w:p>
    <w:p w14:paraId="368829D2" w14:textId="0CB065E7" w:rsidR="001D739E" w:rsidRPr="00073896" w:rsidRDefault="008D7CF8" w:rsidP="001D739E">
      <w:pPr>
        <w:pStyle w:val="ListNumber"/>
        <w:numPr>
          <w:ilvl w:val="0"/>
          <w:numId w:val="8"/>
        </w:numPr>
        <w:rPr>
          <w:b/>
          <w:bCs/>
          <w:u w:val="single"/>
        </w:rPr>
      </w:pPr>
      <w:r w:rsidRPr="00073896">
        <w:rPr>
          <w:b/>
          <w:bCs/>
          <w:u w:val="single"/>
        </w:rPr>
        <w:t xml:space="preserve">As a user, I want to </w:t>
      </w:r>
      <w:r w:rsidRPr="00073896">
        <w:rPr>
          <w:b/>
          <w:bCs/>
          <w:i/>
          <w:iCs/>
          <w:u w:val="single"/>
        </w:rPr>
        <w:t xml:space="preserve">search for recipes, </w:t>
      </w:r>
      <w:r w:rsidRPr="00073896">
        <w:rPr>
          <w:b/>
          <w:bCs/>
          <w:u w:val="single"/>
        </w:rPr>
        <w:t>so that I can find new ideas for meals.</w:t>
      </w:r>
    </w:p>
    <w:p w14:paraId="664201A5" w14:textId="2F8D2FFF" w:rsidR="00491EF9" w:rsidRDefault="00491EF9" w:rsidP="00491EF9">
      <w:pPr>
        <w:pStyle w:val="ListNumber"/>
        <w:numPr>
          <w:ilvl w:val="1"/>
          <w:numId w:val="8"/>
        </w:numPr>
      </w:pPr>
      <w:r>
        <w:t>Search functionality: input field to send request to API with searched keywords.</w:t>
      </w:r>
    </w:p>
    <w:p w14:paraId="567716A9" w14:textId="61B11BE1" w:rsidR="00491EF9" w:rsidRDefault="00491EF9" w:rsidP="00491EF9">
      <w:pPr>
        <w:pStyle w:val="ListNumber"/>
        <w:numPr>
          <w:ilvl w:val="1"/>
          <w:numId w:val="8"/>
        </w:numPr>
      </w:pPr>
      <w:r>
        <w:t>Display results with pagination</w:t>
      </w:r>
    </w:p>
    <w:p w14:paraId="0E8C2184" w14:textId="4024A2F1" w:rsidR="00491EF9" w:rsidRDefault="00491EF9" w:rsidP="00491EF9">
      <w:pPr>
        <w:pStyle w:val="ListNumber"/>
        <w:numPr>
          <w:ilvl w:val="1"/>
          <w:numId w:val="8"/>
        </w:numPr>
      </w:pPr>
      <w:r>
        <w:t>Display recipe with cooking time, servings, and ingredients</w:t>
      </w:r>
    </w:p>
    <w:p w14:paraId="560F3233" w14:textId="443D635E" w:rsidR="008D7CF8" w:rsidRPr="00073896" w:rsidRDefault="008D7CF8" w:rsidP="001D739E">
      <w:pPr>
        <w:pStyle w:val="ListBullet"/>
        <w:numPr>
          <w:ilvl w:val="0"/>
          <w:numId w:val="8"/>
        </w:numPr>
        <w:rPr>
          <w:b/>
          <w:bCs/>
          <w:u w:val="single"/>
        </w:rPr>
      </w:pPr>
      <w:r w:rsidRPr="00073896">
        <w:rPr>
          <w:b/>
          <w:bCs/>
          <w:u w:val="single"/>
        </w:rPr>
        <w:t xml:space="preserve">As a user, I want to be able to </w:t>
      </w:r>
      <w:r w:rsidRPr="00073896">
        <w:rPr>
          <w:b/>
          <w:bCs/>
          <w:i/>
          <w:iCs/>
          <w:u w:val="single"/>
        </w:rPr>
        <w:t>update the number of servings</w:t>
      </w:r>
      <w:r w:rsidR="00491EF9" w:rsidRPr="00073896">
        <w:rPr>
          <w:b/>
          <w:bCs/>
          <w:i/>
          <w:iCs/>
          <w:u w:val="single"/>
        </w:rPr>
        <w:t xml:space="preserve"> the recipe will create</w:t>
      </w:r>
      <w:r w:rsidRPr="00073896">
        <w:rPr>
          <w:b/>
          <w:bCs/>
          <w:i/>
          <w:iCs/>
          <w:u w:val="single"/>
        </w:rPr>
        <w:t>,</w:t>
      </w:r>
      <w:r w:rsidRPr="00073896">
        <w:rPr>
          <w:b/>
          <w:bCs/>
          <w:u w:val="single"/>
        </w:rPr>
        <w:t xml:space="preserve"> so that I can use the recipe to cook for different numbers of people.</w:t>
      </w:r>
    </w:p>
    <w:p w14:paraId="0914A22C" w14:textId="2D060852" w:rsidR="00491EF9" w:rsidRDefault="00491EF9" w:rsidP="00491EF9">
      <w:pPr>
        <w:pStyle w:val="ListBullet"/>
        <w:numPr>
          <w:ilvl w:val="1"/>
          <w:numId w:val="8"/>
        </w:numPr>
      </w:pPr>
      <w:r>
        <w:t>Change servings functionality: update all ingredients according to current number of servings.</w:t>
      </w:r>
    </w:p>
    <w:p w14:paraId="1474FD2E" w14:textId="5B7A082E" w:rsidR="008D7CF8" w:rsidRPr="00073896" w:rsidRDefault="008D7CF8" w:rsidP="001D739E">
      <w:pPr>
        <w:pStyle w:val="ListBullet"/>
        <w:numPr>
          <w:ilvl w:val="0"/>
          <w:numId w:val="8"/>
        </w:numPr>
        <w:rPr>
          <w:b/>
          <w:bCs/>
          <w:u w:val="single"/>
        </w:rPr>
      </w:pPr>
      <w:r w:rsidRPr="00073896">
        <w:rPr>
          <w:b/>
          <w:bCs/>
          <w:u w:val="single"/>
        </w:rPr>
        <w:t xml:space="preserve">As a user, I want to </w:t>
      </w:r>
      <w:r w:rsidRPr="00073896">
        <w:rPr>
          <w:b/>
          <w:bCs/>
          <w:i/>
          <w:iCs/>
          <w:u w:val="single"/>
        </w:rPr>
        <w:t xml:space="preserve">bookmark recipes, </w:t>
      </w:r>
      <w:r w:rsidRPr="00073896">
        <w:rPr>
          <w:b/>
          <w:bCs/>
          <w:u w:val="single"/>
        </w:rPr>
        <w:t>so that I can review them later.</w:t>
      </w:r>
    </w:p>
    <w:p w14:paraId="7398B71B" w14:textId="2D8561BA" w:rsidR="00491EF9" w:rsidRDefault="00491EF9" w:rsidP="00491EF9">
      <w:pPr>
        <w:pStyle w:val="ListBullet"/>
        <w:numPr>
          <w:ilvl w:val="1"/>
          <w:numId w:val="8"/>
        </w:numPr>
      </w:pPr>
      <w:r>
        <w:t>Bookmark functionality: display a list of all bookmarked recipes</w:t>
      </w:r>
    </w:p>
    <w:p w14:paraId="7AC01D82" w14:textId="7102DFC7" w:rsidR="008D7CF8" w:rsidRPr="00073896" w:rsidRDefault="008D7CF8" w:rsidP="001D739E">
      <w:pPr>
        <w:pStyle w:val="ListBullet"/>
        <w:numPr>
          <w:ilvl w:val="0"/>
          <w:numId w:val="8"/>
        </w:numPr>
        <w:rPr>
          <w:b/>
          <w:bCs/>
          <w:u w:val="single"/>
        </w:rPr>
      </w:pPr>
      <w:r w:rsidRPr="00073896">
        <w:rPr>
          <w:b/>
          <w:bCs/>
          <w:u w:val="single"/>
        </w:rPr>
        <w:t xml:space="preserve">As a user, I want to be able to </w:t>
      </w:r>
      <w:r w:rsidRPr="00073896">
        <w:rPr>
          <w:b/>
          <w:bCs/>
          <w:i/>
          <w:iCs/>
          <w:u w:val="single"/>
        </w:rPr>
        <w:t xml:space="preserve">create my own recipes, </w:t>
      </w:r>
      <w:r w:rsidRPr="00073896">
        <w:rPr>
          <w:b/>
          <w:bCs/>
          <w:u w:val="single"/>
        </w:rPr>
        <w:t>so that I have them all organized in the same application.</w:t>
      </w:r>
    </w:p>
    <w:p w14:paraId="164FD2E0" w14:textId="28FCCC2A" w:rsidR="00491EF9" w:rsidRDefault="00491EF9" w:rsidP="00491EF9">
      <w:pPr>
        <w:pStyle w:val="ListBullet"/>
        <w:numPr>
          <w:ilvl w:val="1"/>
          <w:numId w:val="8"/>
        </w:numPr>
      </w:pPr>
      <w:r>
        <w:t>Recipe creation functionality: user can upload their own recipes, user recipes will automatically be bookmarked, user can only see their own recipes.</w:t>
      </w:r>
    </w:p>
    <w:p w14:paraId="77FFE7AD" w14:textId="05312620" w:rsidR="002B15ED" w:rsidRPr="00073896" w:rsidRDefault="008D7CF8" w:rsidP="001D739E">
      <w:pPr>
        <w:pStyle w:val="ListBullet"/>
        <w:numPr>
          <w:ilvl w:val="0"/>
          <w:numId w:val="8"/>
        </w:numPr>
        <w:rPr>
          <w:b/>
          <w:bCs/>
          <w:u w:val="single"/>
        </w:rPr>
      </w:pPr>
      <w:r w:rsidRPr="00073896">
        <w:rPr>
          <w:b/>
          <w:bCs/>
          <w:u w:val="single"/>
        </w:rPr>
        <w:t xml:space="preserve">As a user, I want to be able to </w:t>
      </w:r>
      <w:r w:rsidRPr="00073896">
        <w:rPr>
          <w:b/>
          <w:bCs/>
          <w:i/>
          <w:iCs/>
          <w:u w:val="single"/>
        </w:rPr>
        <w:t xml:space="preserve">see my bookmarks and own recipes when I leave the app and come back later, </w:t>
      </w:r>
      <w:r w:rsidRPr="00073896">
        <w:rPr>
          <w:b/>
          <w:bCs/>
          <w:u w:val="single"/>
        </w:rPr>
        <w:t>so that I can close the app safely after cooking.</w:t>
      </w:r>
    </w:p>
    <w:p w14:paraId="49905C50" w14:textId="14B410AD" w:rsidR="00491EF9" w:rsidRDefault="00B2415A" w:rsidP="00491EF9">
      <w:pPr>
        <w:pStyle w:val="ListBullet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Store bookmark data in browser using local storage</w:t>
      </w:r>
    </w:p>
    <w:p w14:paraId="0E4A3C21" w14:textId="0E4D265C" w:rsidR="006E098C" w:rsidRPr="006E098C" w:rsidRDefault="00B2415A" w:rsidP="006E098C">
      <w:pPr>
        <w:pStyle w:val="ListBullet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On page load, read saved bookmarks from local storage and display</w:t>
      </w:r>
    </w:p>
    <w:sectPr w:rsidR="006E098C" w:rsidRPr="006E098C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F55F3" w14:textId="77777777" w:rsidR="00FF5ACE" w:rsidRDefault="00FF5ACE">
      <w:r>
        <w:separator/>
      </w:r>
    </w:p>
    <w:p w14:paraId="2B8126C4" w14:textId="77777777" w:rsidR="00FF5ACE" w:rsidRDefault="00FF5ACE"/>
  </w:endnote>
  <w:endnote w:type="continuationSeparator" w:id="0">
    <w:p w14:paraId="1810F107" w14:textId="77777777" w:rsidR="00FF5ACE" w:rsidRDefault="00FF5ACE">
      <w:r>
        <w:continuationSeparator/>
      </w:r>
    </w:p>
    <w:p w14:paraId="5CFB49A5" w14:textId="77777777" w:rsidR="00FF5ACE" w:rsidRDefault="00FF5A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D38250" w14:textId="77777777" w:rsidR="002B15ED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7DB3E" w14:textId="77777777" w:rsidR="00FF5ACE" w:rsidRDefault="00FF5ACE">
      <w:r>
        <w:separator/>
      </w:r>
    </w:p>
    <w:p w14:paraId="3762CC50" w14:textId="77777777" w:rsidR="00FF5ACE" w:rsidRDefault="00FF5ACE"/>
  </w:footnote>
  <w:footnote w:type="continuationSeparator" w:id="0">
    <w:p w14:paraId="45B9C77C" w14:textId="77777777" w:rsidR="00FF5ACE" w:rsidRDefault="00FF5ACE">
      <w:r>
        <w:continuationSeparator/>
      </w:r>
    </w:p>
    <w:p w14:paraId="0326B7F1" w14:textId="77777777" w:rsidR="00FF5ACE" w:rsidRDefault="00FF5A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F0DA9"/>
    <w:multiLevelType w:val="hybridMultilevel"/>
    <w:tmpl w:val="F3C2FD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32E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AB1073C"/>
    <w:multiLevelType w:val="hybridMultilevel"/>
    <w:tmpl w:val="F3C2FD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F4B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3932132">
    <w:abstractNumId w:val="1"/>
  </w:num>
  <w:num w:numId="2" w16cid:durableId="2088922473">
    <w:abstractNumId w:val="0"/>
  </w:num>
  <w:num w:numId="3" w16cid:durableId="2075926957">
    <w:abstractNumId w:val="2"/>
  </w:num>
  <w:num w:numId="4" w16cid:durableId="1223910590">
    <w:abstractNumId w:val="6"/>
  </w:num>
  <w:num w:numId="5" w16cid:durableId="1255289080">
    <w:abstractNumId w:val="3"/>
  </w:num>
  <w:num w:numId="6" w16cid:durableId="850795132">
    <w:abstractNumId w:val="5"/>
  </w:num>
  <w:num w:numId="7" w16cid:durableId="1340696491">
    <w:abstractNumId w:val="4"/>
  </w:num>
  <w:num w:numId="8" w16cid:durableId="1780680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F8"/>
    <w:rsid w:val="00073896"/>
    <w:rsid w:val="001D739E"/>
    <w:rsid w:val="002B15ED"/>
    <w:rsid w:val="00491EF9"/>
    <w:rsid w:val="006E098C"/>
    <w:rsid w:val="008D7CF8"/>
    <w:rsid w:val="00AF3985"/>
    <w:rsid w:val="00B2415A"/>
    <w:rsid w:val="00FF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0FBB1"/>
  <w15:chartTrackingRefBased/>
  <w15:docId w15:val="{D356B281-021B-CF46-8553-5FC544F0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D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ylermeester/Library/Containers/com.microsoft.Word/Data/Library/Application%20Support/Microsoft/Office/16.0/DTS/en-US%7b4B74F7E9-8150-E348-8B6E-D56BFA96081E%7d/%7b2D6C0DA9-6889-8841-8B2E-BB0AE503A1F1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2022-11-19T17:31:00Z</dcterms:created>
  <dcterms:modified xsi:type="dcterms:W3CDTF">2022-11-19T18:36:00Z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